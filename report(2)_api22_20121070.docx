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57C4EB8B" w14:textId="77777777" w:rsidTr="001B420B">
        <w:trPr>
          <w:trHeight w:val="281"/>
        </w:trPr>
        <w:tc>
          <w:tcPr>
            <w:tcW w:w="1413" w:type="dxa"/>
          </w:tcPr>
          <w:p w14:paraId="0575795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06BB9429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652F8EC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6C867197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7CC0984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039DCCC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64A778A7" w14:textId="77777777" w:rsidTr="001B420B">
        <w:tc>
          <w:tcPr>
            <w:tcW w:w="1413" w:type="dxa"/>
          </w:tcPr>
          <w:p w14:paraId="388D0EC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167C0B76" w14:textId="570BEDAB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</w:t>
            </w:r>
            <w:r w:rsidR="0059531B">
              <w:rPr>
                <w:rFonts w:ascii="Meiryo UI" w:eastAsia="Meiryo UI" w:hAnsi="Meiryo UI"/>
              </w:rPr>
              <w:t>2</w:t>
            </w:r>
          </w:p>
        </w:tc>
        <w:tc>
          <w:tcPr>
            <w:tcW w:w="1302" w:type="dxa"/>
          </w:tcPr>
          <w:p w14:paraId="2FD05F52" w14:textId="77777777" w:rsidR="001B420B" w:rsidRPr="00F40E66" w:rsidRDefault="00DB482F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817" w:type="dxa"/>
          </w:tcPr>
          <w:p w14:paraId="67E5A221" w14:textId="0223B0A6" w:rsidR="001B420B" w:rsidRPr="00F40E66" w:rsidRDefault="009C2EAE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A</w:t>
            </w:r>
          </w:p>
        </w:tc>
        <w:tc>
          <w:tcPr>
            <w:tcW w:w="2551" w:type="dxa"/>
          </w:tcPr>
          <w:p w14:paraId="6F89C7EB" w14:textId="2B23F879" w:rsidR="001B420B" w:rsidRPr="00F40E66" w:rsidRDefault="009C2EAE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20121070</w:t>
            </w:r>
          </w:p>
        </w:tc>
        <w:tc>
          <w:tcPr>
            <w:tcW w:w="3657" w:type="dxa"/>
          </w:tcPr>
          <w:p w14:paraId="13C76CD9" w14:textId="37A20AC0" w:rsidR="001B420B" w:rsidRPr="00F40E66" w:rsidRDefault="009C2EAE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八幡ありさ</w:t>
            </w:r>
          </w:p>
        </w:tc>
      </w:tr>
    </w:tbl>
    <w:p w14:paraId="07CC84E0" w14:textId="77777777" w:rsidR="00F40E66" w:rsidRPr="009B58D6" w:rsidRDefault="00F40E6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レポートは最大</w:t>
      </w:r>
      <w:r w:rsidR="00834568">
        <w:rPr>
          <w:rFonts w:ascii="Meiryo UI" w:eastAsia="Meiryo UI" w:hAnsi="Meiryo UI" w:hint="eastAsia"/>
        </w:rPr>
        <w:t>5</w:t>
      </w:r>
      <w:r w:rsidRPr="009B58D6">
        <w:rPr>
          <w:rFonts w:ascii="Meiryo UI" w:eastAsia="Meiryo UI" w:hAnsi="Meiryo UI" w:hint="eastAsia"/>
        </w:rPr>
        <w:t>ページ以内とします。</w:t>
      </w:r>
      <w:r w:rsidR="003C1CB1" w:rsidRPr="009B58D6">
        <w:rPr>
          <w:rFonts w:ascii="Meiryo UI" w:eastAsia="Meiryo UI" w:hAnsi="Meiryo UI" w:hint="eastAsia"/>
        </w:rPr>
        <w:t>ページ数や文字数よりも、わかりやすく書けているかどうかが、点数アップの分かれ目です。</w:t>
      </w:r>
    </w:p>
    <w:p w14:paraId="4C122F8F" w14:textId="77777777" w:rsidR="003C1CB1" w:rsidRDefault="009B58D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GoogleスプレッドシートをもとにA</w:t>
      </w:r>
      <w:r w:rsidRPr="009B58D6">
        <w:rPr>
          <w:rFonts w:ascii="Meiryo UI" w:eastAsia="Meiryo UI" w:hAnsi="Meiryo UI"/>
        </w:rPr>
        <w:t>PI</w:t>
      </w:r>
      <w:r w:rsidRPr="009B58D6">
        <w:rPr>
          <w:rFonts w:ascii="Meiryo UI" w:eastAsia="Meiryo UI" w:hAnsi="Meiryo UI" w:hint="eastAsia"/>
        </w:rPr>
        <w:t>を作成</w:t>
      </w:r>
      <w:r w:rsidR="00EC05FE">
        <w:rPr>
          <w:rFonts w:ascii="Meiryo UI" w:eastAsia="Meiryo UI" w:hAnsi="Meiryo UI" w:hint="eastAsia"/>
        </w:rPr>
        <w:t>し、下記を行ってください。</w:t>
      </w:r>
    </w:p>
    <w:p w14:paraId="70B764E7" w14:textId="77777777" w:rsidR="00EC05FE" w:rsidRPr="00EC05FE" w:rsidRDefault="00EC05FE">
      <w:pPr>
        <w:rPr>
          <w:rFonts w:ascii="Meiryo UI" w:eastAsia="Meiryo UI" w:hAnsi="Meiryo UI"/>
        </w:rPr>
      </w:pPr>
    </w:p>
    <w:p w14:paraId="46A6D798" w14:textId="77777777" w:rsidR="00DB482F" w:rsidRPr="009B58D6" w:rsidRDefault="00DB482F" w:rsidP="00DB482F">
      <w:pPr>
        <w:pStyle w:val="a4"/>
        <w:numPr>
          <w:ilvl w:val="0"/>
          <w:numId w:val="8"/>
        </w:numPr>
        <w:rPr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Google スプレッドシートをもとに作成したAPI について、以下を報告すること</w:t>
      </w:r>
      <w:r w:rsidR="00734A6C" w:rsidRPr="009B58D6">
        <w:rPr>
          <w:rStyle w:val="eop"/>
          <w:rFonts w:ascii="Meiryo UI" w:eastAsia="Meiryo UI" w:hAnsi="Meiryo UI" w:hint="eastAsia"/>
          <w:szCs w:val="21"/>
        </w:rPr>
        <w:t>。</w:t>
      </w:r>
    </w:p>
    <w:p w14:paraId="09A9CECB" w14:textId="4BB0D35C" w:rsidR="00DB482F" w:rsidRDefault="00DB482F" w:rsidP="00DB482F">
      <w:pPr>
        <w:pStyle w:val="a4"/>
        <w:numPr>
          <w:ilvl w:val="1"/>
          <w:numId w:val="8"/>
        </w:numPr>
        <w:rPr>
          <w:rStyle w:val="eop"/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作成した独自データの概要(2行くらいで説明せよ)</w:t>
      </w:r>
      <w:r w:rsidRPr="009B58D6">
        <w:rPr>
          <w:rStyle w:val="eop"/>
          <w:rFonts w:ascii="Meiryo UI" w:eastAsia="Meiryo UI" w:hAnsi="Meiryo UI" w:hint="eastAsia"/>
          <w:szCs w:val="21"/>
        </w:rPr>
        <w:t> </w:t>
      </w:r>
    </w:p>
    <w:p w14:paraId="59A9435E" w14:textId="75AB51BE" w:rsidR="009C2EAE" w:rsidRPr="009B58D6" w:rsidRDefault="009C2EAE" w:rsidP="009C2EAE">
      <w:pPr>
        <w:pStyle w:val="a4"/>
        <w:ind w:left="420"/>
        <w:rPr>
          <w:rFonts w:ascii="Meiryo UI" w:eastAsia="Meiryo UI" w:hAnsi="Meiryo UI" w:hint="eastAsia"/>
          <w:szCs w:val="21"/>
        </w:rPr>
      </w:pPr>
      <w:r>
        <w:rPr>
          <w:rStyle w:val="eop"/>
          <w:rFonts w:ascii="Meiryo UI" w:eastAsia="Meiryo UI" w:hAnsi="Meiryo UI" w:hint="eastAsia"/>
          <w:szCs w:val="21"/>
        </w:rPr>
        <w:t>⇨</w:t>
      </w:r>
      <w:r w:rsidR="00D7261F">
        <w:rPr>
          <w:rStyle w:val="eop"/>
          <w:rFonts w:ascii="Meiryo UI" w:eastAsia="Meiryo UI" w:hAnsi="Meiryo UI" w:hint="eastAsia"/>
          <w:szCs w:val="21"/>
        </w:rPr>
        <w:t>国内の自分の思いついたアニメを</w:t>
      </w:r>
      <w:r w:rsidR="00D7261F">
        <w:rPr>
          <w:rStyle w:val="eop"/>
          <w:rFonts w:ascii="Meiryo UI" w:eastAsia="Meiryo UI" w:hAnsi="Meiryo UI"/>
          <w:szCs w:val="21"/>
        </w:rPr>
        <w:t>21</w:t>
      </w:r>
      <w:r w:rsidR="00D7261F">
        <w:rPr>
          <w:rStyle w:val="eop"/>
          <w:rFonts w:ascii="Meiryo UI" w:eastAsia="Meiryo UI" w:hAnsi="Meiryo UI" w:hint="eastAsia"/>
          <w:szCs w:val="21"/>
        </w:rPr>
        <w:t>個ほどデータとし取り上げました。</w:t>
      </w:r>
    </w:p>
    <w:p w14:paraId="526EFCCA" w14:textId="4A96A9E7" w:rsidR="00DB482F" w:rsidRDefault="00DB482F" w:rsidP="00DB482F">
      <w:pPr>
        <w:pStyle w:val="a4"/>
        <w:numPr>
          <w:ilvl w:val="1"/>
          <w:numId w:val="8"/>
        </w:numPr>
        <w:rPr>
          <w:rStyle w:val="eop"/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作成したGoogle スプレッドシートのURL</w:t>
      </w:r>
      <w:r w:rsidRPr="009B58D6">
        <w:rPr>
          <w:rStyle w:val="eop"/>
          <w:rFonts w:ascii="Meiryo UI" w:eastAsia="Meiryo UI" w:hAnsi="Meiryo UI" w:hint="eastAsia"/>
          <w:szCs w:val="21"/>
        </w:rPr>
        <w:t> </w:t>
      </w:r>
    </w:p>
    <w:p w14:paraId="1100D2CB" w14:textId="2D97980F" w:rsidR="009C2EAE" w:rsidRPr="009B58D6" w:rsidRDefault="009C2EAE" w:rsidP="009C2EAE">
      <w:pPr>
        <w:pStyle w:val="a4"/>
        <w:ind w:left="420" w:firstLineChars="100" w:firstLine="210"/>
        <w:rPr>
          <w:rFonts w:ascii="Meiryo UI" w:eastAsia="Meiryo UI" w:hAnsi="Meiryo UI"/>
          <w:szCs w:val="21"/>
        </w:rPr>
      </w:pPr>
      <w:r w:rsidRPr="009C2EAE">
        <w:rPr>
          <w:rStyle w:val="eop"/>
          <w:rFonts w:ascii="Meiryo UI" w:eastAsia="Meiryo UI" w:hAnsi="Meiryo UI"/>
          <w:szCs w:val="21"/>
        </w:rPr>
        <w:t>https://docs.google.com/spreadsheets/d/1BlBfJXSPCxbZapRC5--WHHKNo_GQ6QbgT8NSOQc4i40/</w:t>
      </w:r>
      <w:proofErr w:type="spellStart"/>
      <w:r w:rsidRPr="009C2EAE">
        <w:rPr>
          <w:rStyle w:val="eop"/>
          <w:rFonts w:ascii="Meiryo UI" w:eastAsia="Meiryo UI" w:hAnsi="Meiryo UI"/>
          <w:szCs w:val="21"/>
        </w:rPr>
        <w:t>edit#gid</w:t>
      </w:r>
      <w:proofErr w:type="spellEnd"/>
      <w:r w:rsidRPr="009C2EAE">
        <w:rPr>
          <w:rStyle w:val="eop"/>
          <w:rFonts w:ascii="Meiryo UI" w:eastAsia="Meiryo UI" w:hAnsi="Meiryo UI"/>
          <w:szCs w:val="21"/>
        </w:rPr>
        <w:t>=0</w:t>
      </w:r>
    </w:p>
    <w:p w14:paraId="06E4B052" w14:textId="3A71D44D" w:rsidR="00DB482F" w:rsidRPr="009B58D6" w:rsidRDefault="00DB482F" w:rsidP="00DB482F">
      <w:pPr>
        <w:pStyle w:val="a4"/>
        <w:numPr>
          <w:ilvl w:val="1"/>
          <w:numId w:val="8"/>
        </w:numPr>
        <w:rPr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APIエンドポイントのURL</w:t>
      </w:r>
      <w:r w:rsidRPr="009B58D6">
        <w:rPr>
          <w:rStyle w:val="bcx8"/>
          <w:rFonts w:ascii="Meiryo UI" w:eastAsia="Meiryo UI" w:hAnsi="Meiryo UI" w:hint="eastAsia"/>
          <w:szCs w:val="21"/>
        </w:rPr>
        <w:t> </w:t>
      </w:r>
      <w:r w:rsidRPr="009B58D6">
        <w:rPr>
          <w:rFonts w:ascii="Meiryo UI" w:eastAsia="Meiryo UI" w:hAnsi="Meiryo UI" w:hint="eastAsia"/>
        </w:rPr>
        <w:br/>
      </w:r>
      <w:r w:rsidR="009C2EAE" w:rsidRPr="009C2EAE">
        <w:rPr>
          <w:rFonts w:ascii="Meiryo UI" w:eastAsia="Meiryo UI" w:hAnsi="Meiryo UI"/>
        </w:rPr>
        <w:t>https://sheetdb.io/api/v1/3gingq06jiv4b</w:t>
      </w:r>
    </w:p>
    <w:p w14:paraId="4AA96980" w14:textId="77777777" w:rsidR="003C1CB1" w:rsidRPr="009B58D6" w:rsidRDefault="003C1CB1" w:rsidP="003C1CB1">
      <w:pPr>
        <w:pStyle w:val="a4"/>
        <w:rPr>
          <w:rFonts w:ascii="Meiryo UI" w:eastAsia="Meiryo UI" w:hAnsi="Meiryo UI" w:hint="eastAsia"/>
        </w:rPr>
      </w:pPr>
    </w:p>
    <w:p w14:paraId="60413C53" w14:textId="77777777" w:rsidR="00DB482F" w:rsidRPr="009B58D6" w:rsidRDefault="00DB482F" w:rsidP="00DB482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Meiryo UI" w:eastAsia="Meiryo UI" w:hAnsi="Meiryo UI"/>
          <w:sz w:val="21"/>
          <w:szCs w:val="21"/>
        </w:rPr>
      </w:pPr>
      <w:r w:rsidRPr="009B58D6">
        <w:rPr>
          <w:rStyle w:val="normaltextrun"/>
          <w:rFonts w:ascii="Meiryo UI" w:eastAsia="Meiryo UI" w:hAnsi="Meiryo UI" w:hint="eastAsia"/>
          <w:sz w:val="21"/>
          <w:szCs w:val="21"/>
        </w:rPr>
        <w:t>作成したAPIについて、POSTMANなどによる</w:t>
      </w:r>
      <w:r w:rsidR="00E47BDE" w:rsidRPr="009B58D6">
        <w:rPr>
          <w:rStyle w:val="normaltextrun"/>
          <w:rFonts w:ascii="Meiryo UI" w:eastAsia="Meiryo UI" w:hAnsi="Meiryo UI" w:hint="eastAsia"/>
          <w:sz w:val="21"/>
          <w:szCs w:val="21"/>
        </w:rPr>
        <w:t>GETにおける</w:t>
      </w:r>
      <w:r w:rsidRPr="009B58D6">
        <w:rPr>
          <w:rStyle w:val="normaltextrun"/>
          <w:rFonts w:ascii="Meiryo UI" w:eastAsia="Meiryo UI" w:hAnsi="Meiryo UI" w:hint="eastAsia"/>
          <w:sz w:val="21"/>
          <w:szCs w:val="21"/>
        </w:rPr>
        <w:t>パラメータおよび検索の確認。</w:t>
      </w:r>
      <w:r w:rsidRPr="009B58D6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1B41A6A" w14:textId="77777777" w:rsidR="009C318E" w:rsidRDefault="00DB482F" w:rsidP="009C31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B58D6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パラメータの使用</w:t>
      </w:r>
      <w:r w:rsidRPr="009B58D6">
        <w:rPr>
          <w:rStyle w:val="normaltextrun"/>
          <w:rFonts w:ascii="Cambria Math" w:eastAsia="Meiryo UI" w:hAnsi="Cambria Math" w:cs="Cambria Math"/>
          <w:color w:val="000000"/>
          <w:sz w:val="21"/>
          <w:szCs w:val="21"/>
          <w:shd w:val="clear" w:color="auto" w:fill="FFFFFF"/>
        </w:rPr>
        <w:t> </w:t>
      </w:r>
      <w:r w:rsidRPr="009B58D6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 </w:t>
      </w:r>
      <w:r w:rsidRPr="009B58D6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35661B51" w14:textId="3BEA71B4" w:rsidR="009C318E" w:rsidRPr="009C2EAE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proofErr w:type="spellStart"/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sort_order</w:t>
      </w:r>
      <w:proofErr w:type="spellEnd"/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(並び替え, 降順)</w:t>
      </w:r>
      <w:r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2983DD11" w14:textId="77777777" w:rsidR="00EF6FDD" w:rsidRDefault="009C2EAE" w:rsidP="00EF6FDD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noProof/>
          <w:sz w:val="21"/>
          <w:szCs w:val="21"/>
        </w:rPr>
        <w:drawing>
          <wp:inline distT="0" distB="0" distL="0" distR="0" wp14:anchorId="1FD33FF3" wp14:editId="76CBC3CE">
            <wp:extent cx="3852776" cy="2369976"/>
            <wp:effectExtent l="0" t="0" r="0" b="5080"/>
            <wp:docPr id="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61" cy="24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FE21" w14:textId="77777777" w:rsidR="00EF6FDD" w:rsidRDefault="00EF6FDD" w:rsidP="00EF6FDD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</w:p>
    <w:p w14:paraId="3B7C3245" w14:textId="42C4AF04" w:rsidR="009C2EAE" w:rsidRDefault="009C2EAE" w:rsidP="00EF6FDD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 w:hint="eastAsia"/>
          <w:sz w:val="21"/>
          <w:szCs w:val="21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↓</w:t>
      </w:r>
      <w:r w:rsidR="00EF6FDD">
        <w:rPr>
          <w:rStyle w:val="eop"/>
          <w:rFonts w:ascii="Meiryo UI" w:eastAsia="Meiryo UI" w:hAnsi="Meiryo UI"/>
          <w:sz w:val="21"/>
          <w:szCs w:val="21"/>
        </w:rPr>
        <w:t>year</w:t>
      </w:r>
      <w:r w:rsidR="00EF6FDD">
        <w:rPr>
          <w:rStyle w:val="eop"/>
          <w:rFonts w:ascii="Meiryo UI" w:eastAsia="Meiryo UI" w:hAnsi="Meiryo UI" w:hint="eastAsia"/>
          <w:sz w:val="21"/>
          <w:szCs w:val="21"/>
        </w:rPr>
        <w:t>で年順に並び替えました。</w:t>
      </w:r>
    </w:p>
    <w:p w14:paraId="4F91D9EF" w14:textId="611E4EDE" w:rsidR="009C2EAE" w:rsidRDefault="009C2EAE" w:rsidP="009C2EAE">
      <w:pPr>
        <w:pStyle w:val="paragraph"/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>
        <w:rPr>
          <w:rStyle w:val="eop"/>
          <w:rFonts w:ascii="Meiryo UI" w:eastAsia="Meiryo UI" w:hAnsi="Meiryo UI"/>
          <w:sz w:val="21"/>
          <w:szCs w:val="21"/>
        </w:rPr>
        <w:tab/>
      </w:r>
      <w:r>
        <w:rPr>
          <w:rStyle w:val="eop"/>
          <w:rFonts w:ascii="Meiryo UI" w:eastAsia="Meiryo UI" w:hAnsi="Meiryo UI" w:hint="eastAsia"/>
          <w:sz w:val="21"/>
          <w:szCs w:val="21"/>
        </w:rPr>
        <w:t xml:space="preserve">　　　</w:t>
      </w:r>
      <w:r>
        <w:rPr>
          <w:rFonts w:ascii="Meiryo UI" w:eastAsia="Meiryo UI" w:hAnsi="Meiryo UI" w:hint="eastAsia"/>
          <w:noProof/>
          <w:sz w:val="21"/>
          <w:szCs w:val="21"/>
        </w:rPr>
        <w:drawing>
          <wp:inline distT="0" distB="0" distL="0" distR="0" wp14:anchorId="50B69192" wp14:editId="49289A22">
            <wp:extent cx="3925197" cy="2463282"/>
            <wp:effectExtent l="0" t="0" r="0" b="635"/>
            <wp:docPr id="2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47" cy="25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9FD" w14:textId="28EEABF8" w:rsidR="009C2EAE" w:rsidRDefault="009C2EAE" w:rsidP="009C2EAE">
      <w:pPr>
        <w:pStyle w:val="paragraph"/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</w:p>
    <w:p w14:paraId="1756B8AD" w14:textId="77777777" w:rsidR="009C2EAE" w:rsidRPr="009C318E" w:rsidRDefault="009C2EAE" w:rsidP="009C2EAE">
      <w:pPr>
        <w:pStyle w:val="paragraph"/>
        <w:spacing w:before="0" w:beforeAutospacing="0" w:after="0" w:afterAutospacing="0"/>
        <w:textAlignment w:val="baseline"/>
        <w:rPr>
          <w:rStyle w:val="eop"/>
          <w:rFonts w:ascii="Meiryo UI" w:eastAsia="Meiryo UI" w:hAnsi="Meiryo UI" w:hint="eastAsia"/>
          <w:sz w:val="21"/>
          <w:szCs w:val="21"/>
        </w:rPr>
      </w:pPr>
    </w:p>
    <w:p w14:paraId="73F9E0F7" w14:textId="77777777" w:rsidR="009C2EAE" w:rsidRPr="009C2EAE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limit/offset (ページネーション)</w:t>
      </w:r>
    </w:p>
    <w:p w14:paraId="2932BEDB" w14:textId="1380F121" w:rsidR="009C318E" w:rsidRDefault="009C318E" w:rsidP="009C2EAE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/>
          <w:color w:val="000000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  </w:t>
      </w:r>
      <w:r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  <w:r w:rsidR="009C2EAE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185FA5D4" wp14:editId="1DCA3D83">
            <wp:extent cx="3964008" cy="2438400"/>
            <wp:effectExtent l="0" t="0" r="0" b="0"/>
            <wp:docPr id="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33" cy="25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4D24" w14:textId="34DA6108" w:rsidR="001D008B" w:rsidRDefault="001D008B" w:rsidP="009C2EAE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 w:hint="eastAsia"/>
          <w:color w:val="000000"/>
          <w:sz w:val="21"/>
          <w:szCs w:val="21"/>
        </w:rPr>
      </w:pPr>
      <w:r>
        <w:rPr>
          <w:rStyle w:val="eop"/>
          <w:rFonts w:ascii="Meiryo UI" w:eastAsia="Meiryo UI" w:hAnsi="Meiryo UI"/>
          <w:color w:val="000000"/>
          <w:sz w:val="21"/>
          <w:szCs w:val="21"/>
        </w:rPr>
        <w:t xml:space="preserve">                          </w:t>
      </w:r>
    </w:p>
    <w:p w14:paraId="281154B4" w14:textId="3BEB573B" w:rsidR="006A68C2" w:rsidRDefault="006A68C2" w:rsidP="009C2EAE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/>
          <w:color w:val="000000"/>
          <w:sz w:val="21"/>
          <w:szCs w:val="21"/>
        </w:rPr>
      </w:pPr>
    </w:p>
    <w:p w14:paraId="4E7E441B" w14:textId="5D079932" w:rsidR="006A68C2" w:rsidRDefault="006A68C2" w:rsidP="009C2EAE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/>
          <w:color w:val="000000"/>
          <w:sz w:val="21"/>
          <w:szCs w:val="21"/>
        </w:rPr>
      </w:pPr>
    </w:p>
    <w:p w14:paraId="2CD570A4" w14:textId="77777777" w:rsidR="006A68C2" w:rsidRDefault="006A68C2" w:rsidP="001D008B">
      <w:pPr>
        <w:pStyle w:val="paragraph"/>
        <w:spacing w:before="0" w:beforeAutospacing="0" w:after="0" w:afterAutospacing="0"/>
        <w:textAlignment w:val="baseline"/>
        <w:rPr>
          <w:rStyle w:val="eop"/>
          <w:rFonts w:ascii="Meiryo UI" w:eastAsia="Meiryo UI" w:hAnsi="Meiryo UI" w:hint="eastAsia"/>
          <w:color w:val="000000"/>
          <w:sz w:val="21"/>
          <w:szCs w:val="21"/>
        </w:rPr>
      </w:pPr>
    </w:p>
    <w:p w14:paraId="3B999CB7" w14:textId="77777777" w:rsidR="009C2EAE" w:rsidRPr="009C318E" w:rsidRDefault="009C2EAE" w:rsidP="009C2EAE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</w:p>
    <w:p w14:paraId="6C48533C" w14:textId="7EBE8E0B" w:rsidR="009C2EAE" w:rsidRPr="001D008B" w:rsidRDefault="009C318E" w:rsidP="009C2EA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search (</w:t>
      </w:r>
      <w:r w:rsidRPr="009C318E">
        <w:rPr>
          <w:rStyle w:val="spellingerror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検索</w:t>
      </w: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)</w:t>
      </w:r>
      <w:r w:rsidR="00DB482F"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6F5C4496" w14:textId="74FA4A9F" w:rsidR="001D008B" w:rsidRDefault="001D008B" w:rsidP="001D008B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/>
          <w:color w:val="000000"/>
          <w:sz w:val="21"/>
          <w:szCs w:val="21"/>
        </w:rPr>
      </w:pPr>
      <w:r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I</w:t>
      </w:r>
      <w:r>
        <w:rPr>
          <w:rStyle w:val="eop"/>
          <w:rFonts w:ascii="Meiryo UI" w:eastAsia="Meiryo UI" w:hAnsi="Meiryo UI"/>
          <w:color w:val="000000"/>
          <w:sz w:val="21"/>
          <w:szCs w:val="21"/>
        </w:rPr>
        <w:t>D</w:t>
      </w:r>
      <w:r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：6</w:t>
      </w:r>
    </w:p>
    <w:p w14:paraId="410D98E4" w14:textId="5A15974B" w:rsidR="001D008B" w:rsidRDefault="001D008B" w:rsidP="001D008B">
      <w:pPr>
        <w:pStyle w:val="paragraph"/>
        <w:spacing w:before="0" w:beforeAutospacing="0" w:after="0" w:afterAutospacing="0"/>
        <w:ind w:left="1260"/>
        <w:textAlignment w:val="baseline"/>
        <w:rPr>
          <w:rStyle w:val="eop"/>
          <w:rFonts w:ascii="Meiryo UI" w:eastAsia="Meiryo UI" w:hAnsi="Meiryo UI"/>
          <w:color w:val="000000"/>
          <w:sz w:val="21"/>
          <w:szCs w:val="21"/>
        </w:rPr>
      </w:pPr>
      <w:r>
        <w:rPr>
          <w:rStyle w:val="eop"/>
          <w:rFonts w:ascii="Meiryo UI" w:eastAsia="Meiryo UI" w:hAnsi="Meiryo UI"/>
          <w:color w:val="000000"/>
          <w:sz w:val="21"/>
          <w:szCs w:val="21"/>
        </w:rPr>
        <w:t>NAME:SPY</w:t>
      </w:r>
      <w:r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×</w:t>
      </w:r>
      <w:r>
        <w:rPr>
          <w:rStyle w:val="eop"/>
          <w:rFonts w:ascii="Meiryo UI" w:eastAsia="Meiryo UI" w:hAnsi="Meiryo UI"/>
          <w:color w:val="000000"/>
          <w:sz w:val="21"/>
          <w:szCs w:val="21"/>
        </w:rPr>
        <w:t>FAMILY</w:t>
      </w:r>
    </w:p>
    <w:p w14:paraId="095A00A0" w14:textId="7362EAE6" w:rsidR="001D008B" w:rsidRPr="009C2EAE" w:rsidRDefault="001D008B" w:rsidP="001D008B">
      <w:pPr>
        <w:pStyle w:val="paragraph"/>
        <w:spacing w:before="0" w:beforeAutospacing="0" w:after="0" w:afterAutospacing="0"/>
        <w:ind w:left="1260"/>
        <w:textAlignment w:val="baseline"/>
        <w:rPr>
          <w:rFonts w:ascii="Meiryo UI" w:eastAsia="Meiryo UI" w:hAnsi="Meiryo UI" w:hint="eastAsia"/>
          <w:sz w:val="21"/>
          <w:szCs w:val="21"/>
        </w:rPr>
      </w:pPr>
      <w:r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をsearchして以下のデータを出しました。</w:t>
      </w:r>
    </w:p>
    <w:p w14:paraId="117044A3" w14:textId="322CA46F" w:rsidR="003C1CB1" w:rsidRDefault="009C2EAE" w:rsidP="009C2EAE">
      <w:pPr>
        <w:pStyle w:val="a4"/>
        <w:ind w:firstLineChars="750" w:firstLine="1575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068103C8" wp14:editId="25530629">
            <wp:extent cx="4056360" cy="2560320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38" cy="25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00CD" w14:textId="0904A772" w:rsidR="006A68C2" w:rsidRDefault="006A68C2" w:rsidP="009C2EAE">
      <w:pPr>
        <w:pStyle w:val="a4"/>
        <w:ind w:firstLineChars="750" w:firstLine="1575"/>
        <w:rPr>
          <w:rFonts w:ascii="Meiryo UI" w:eastAsia="Meiryo UI" w:hAnsi="Meiryo UI"/>
        </w:rPr>
      </w:pPr>
    </w:p>
    <w:p w14:paraId="12987458" w14:textId="7DB402B8" w:rsidR="006A68C2" w:rsidRDefault="006A68C2" w:rsidP="009C2EAE">
      <w:pPr>
        <w:pStyle w:val="a4"/>
        <w:ind w:firstLineChars="750" w:firstLine="1575"/>
        <w:rPr>
          <w:rFonts w:ascii="Meiryo UI" w:eastAsia="Meiryo UI" w:hAnsi="Meiryo UI"/>
        </w:rPr>
      </w:pPr>
    </w:p>
    <w:p w14:paraId="7DD95A3B" w14:textId="16678059" w:rsidR="006A68C2" w:rsidRDefault="006A68C2" w:rsidP="009C2EAE">
      <w:pPr>
        <w:pStyle w:val="a4"/>
        <w:ind w:firstLineChars="750" w:firstLine="1575"/>
        <w:rPr>
          <w:rFonts w:ascii="Meiryo UI" w:eastAsia="Meiryo UI" w:hAnsi="Meiryo UI"/>
        </w:rPr>
      </w:pPr>
    </w:p>
    <w:p w14:paraId="1BB39400" w14:textId="53418A48" w:rsidR="006A68C2" w:rsidRDefault="006A68C2" w:rsidP="009C2EAE">
      <w:pPr>
        <w:pStyle w:val="a4"/>
        <w:ind w:firstLineChars="750" w:firstLine="1575"/>
        <w:rPr>
          <w:rFonts w:ascii="Meiryo UI" w:eastAsia="Meiryo UI" w:hAnsi="Meiryo UI"/>
        </w:rPr>
      </w:pPr>
    </w:p>
    <w:p w14:paraId="1462D489" w14:textId="31D6C71D" w:rsidR="006A68C2" w:rsidRDefault="006A68C2" w:rsidP="009C2EAE">
      <w:pPr>
        <w:pStyle w:val="a4"/>
        <w:ind w:firstLineChars="750" w:firstLine="1575"/>
        <w:rPr>
          <w:rFonts w:ascii="Meiryo UI" w:eastAsia="Meiryo UI" w:hAnsi="Meiryo UI"/>
        </w:rPr>
      </w:pPr>
    </w:p>
    <w:p w14:paraId="17A1773C" w14:textId="2867E827" w:rsidR="00EF6FDD" w:rsidRDefault="00EF6FDD" w:rsidP="009C2EAE">
      <w:pPr>
        <w:pStyle w:val="a4"/>
        <w:ind w:firstLineChars="750" w:firstLine="1575"/>
        <w:rPr>
          <w:rFonts w:ascii="Meiryo UI" w:eastAsia="Meiryo UI" w:hAnsi="Meiryo UI"/>
        </w:rPr>
      </w:pPr>
    </w:p>
    <w:p w14:paraId="3541F237" w14:textId="77777777" w:rsidR="00EF6FDD" w:rsidRDefault="00EF6FDD" w:rsidP="009C2EAE">
      <w:pPr>
        <w:pStyle w:val="a4"/>
        <w:ind w:firstLineChars="750" w:firstLine="1575"/>
        <w:rPr>
          <w:rFonts w:ascii="Meiryo UI" w:eastAsia="Meiryo UI" w:hAnsi="Meiryo UI" w:hint="eastAsia"/>
        </w:rPr>
      </w:pPr>
    </w:p>
    <w:p w14:paraId="092C83E2" w14:textId="0BCC18EC" w:rsidR="006A68C2" w:rsidRDefault="006A68C2" w:rsidP="009C2EAE">
      <w:pPr>
        <w:pStyle w:val="a4"/>
        <w:ind w:firstLineChars="750" w:firstLine="1575"/>
        <w:rPr>
          <w:rFonts w:ascii="Meiryo UI" w:eastAsia="Meiryo UI" w:hAnsi="Meiryo UI"/>
        </w:rPr>
      </w:pPr>
    </w:p>
    <w:p w14:paraId="1B05D72A" w14:textId="77777777" w:rsidR="00F40E66" w:rsidRPr="009B58D6" w:rsidRDefault="00F40E66">
      <w:pPr>
        <w:rPr>
          <w:rFonts w:ascii="Meiryo UI" w:eastAsia="Meiryo UI" w:hAnsi="Meiryo UI" w:hint="eastAsia"/>
        </w:rPr>
      </w:pPr>
    </w:p>
    <w:p w14:paraId="4A1C37B4" w14:textId="77777777" w:rsidR="00DB482F" w:rsidRPr="009B58D6" w:rsidRDefault="00E47BDE" w:rsidP="00E47BDE">
      <w:pPr>
        <w:pStyle w:val="a9"/>
        <w:numPr>
          <w:ilvl w:val="0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作成したAPIについて、POSTMANなどによる</w:t>
      </w:r>
      <w:r w:rsidRPr="009B58D6">
        <w:rPr>
          <w:rStyle w:val="normaltextrun"/>
          <w:rFonts w:ascii="Meiryo UI" w:eastAsia="Meiryo UI" w:hAnsi="Meiryo UI"/>
          <w:szCs w:val="21"/>
        </w:rPr>
        <w:t>POST</w:t>
      </w:r>
      <w:r w:rsidRPr="009B58D6">
        <w:rPr>
          <w:rStyle w:val="normaltextrun"/>
          <w:rFonts w:ascii="Meiryo UI" w:eastAsia="Meiryo UI" w:hAnsi="Meiryo UI" w:hint="eastAsia"/>
          <w:szCs w:val="21"/>
        </w:rPr>
        <w:t>およびD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>の確認。</w:t>
      </w:r>
    </w:p>
    <w:p w14:paraId="3791DF3D" w14:textId="574F0315" w:rsidR="00E47BDE" w:rsidRPr="00075CCE" w:rsidRDefault="00E47BDE" w:rsidP="00E47BDE">
      <w:pPr>
        <w:pStyle w:val="a9"/>
        <w:numPr>
          <w:ilvl w:val="1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P</w:t>
      </w:r>
      <w:r w:rsidRPr="009B58D6">
        <w:rPr>
          <w:rStyle w:val="normaltextrun"/>
          <w:rFonts w:ascii="Meiryo UI" w:eastAsia="Meiryo UI" w:hAnsi="Meiryo UI"/>
          <w:szCs w:val="21"/>
        </w:rPr>
        <w:t>OST</w:t>
      </w:r>
      <w:r w:rsidRPr="009B58D6">
        <w:rPr>
          <w:rStyle w:val="normaltextrun"/>
          <w:rFonts w:ascii="Meiryo UI" w:eastAsia="Meiryo UI" w:hAnsi="Meiryo UI" w:hint="eastAsia"/>
          <w:szCs w:val="21"/>
        </w:rPr>
        <w:t>の実行結果</w:t>
      </w:r>
    </w:p>
    <w:p w14:paraId="1C3EC026" w14:textId="69367545" w:rsidR="001D008B" w:rsidRDefault="001D008B" w:rsidP="001D008B">
      <w:pPr>
        <w:pStyle w:val="a9"/>
        <w:ind w:leftChars="0"/>
        <w:rPr>
          <w:rStyle w:val="normaltextrun"/>
          <w:rFonts w:ascii="Meiryo UI" w:eastAsia="Meiryo UI" w:hAnsi="Meiryo UI"/>
          <w:szCs w:val="21"/>
        </w:rPr>
      </w:pPr>
      <w:r>
        <w:rPr>
          <w:rStyle w:val="normaltextrun"/>
          <w:rFonts w:ascii="Meiryo UI" w:eastAsia="Meiryo UI" w:hAnsi="Meiryo UI"/>
          <w:szCs w:val="21"/>
        </w:rPr>
        <w:t>ID:23</w:t>
      </w:r>
    </w:p>
    <w:p w14:paraId="693DB799" w14:textId="3E1DB372" w:rsidR="001D008B" w:rsidRDefault="001D008B" w:rsidP="001D008B">
      <w:pPr>
        <w:pStyle w:val="a9"/>
        <w:ind w:leftChars="0"/>
        <w:rPr>
          <w:rStyle w:val="normaltextrun"/>
          <w:rFonts w:ascii="Meiryo UI" w:eastAsia="Meiryo UI" w:hAnsi="Meiryo UI"/>
          <w:szCs w:val="21"/>
        </w:rPr>
      </w:pPr>
      <w:r>
        <w:rPr>
          <w:rStyle w:val="normaltextrun"/>
          <w:rFonts w:ascii="Meiryo UI" w:eastAsia="Meiryo UI" w:hAnsi="Meiryo UI"/>
          <w:szCs w:val="21"/>
        </w:rPr>
        <w:t>Year:2015</w:t>
      </w:r>
    </w:p>
    <w:p w14:paraId="1479F535" w14:textId="4E86915D" w:rsidR="001D008B" w:rsidRDefault="001D008B" w:rsidP="001D008B">
      <w:pPr>
        <w:pStyle w:val="a9"/>
        <w:ind w:leftChars="0"/>
        <w:rPr>
          <w:rStyle w:val="normaltextrun"/>
          <w:rFonts w:ascii="Meiryo UI" w:eastAsia="Meiryo UI" w:hAnsi="Meiryo UI"/>
          <w:szCs w:val="21"/>
        </w:rPr>
      </w:pPr>
      <w:proofErr w:type="gramStart"/>
      <w:r>
        <w:rPr>
          <w:rStyle w:val="normaltextrun"/>
          <w:rFonts w:ascii="Meiryo UI" w:eastAsia="Meiryo UI" w:hAnsi="Meiryo UI" w:hint="eastAsia"/>
          <w:szCs w:val="21"/>
        </w:rPr>
        <w:t>N</w:t>
      </w:r>
      <w:r>
        <w:rPr>
          <w:rStyle w:val="normaltextrun"/>
          <w:rFonts w:ascii="Meiryo UI" w:eastAsia="Meiryo UI" w:hAnsi="Meiryo UI"/>
          <w:szCs w:val="21"/>
        </w:rPr>
        <w:t>AME:Osomatusan</w:t>
      </w:r>
      <w:proofErr w:type="gramEnd"/>
    </w:p>
    <w:p w14:paraId="0D361E57" w14:textId="51D39CA8" w:rsidR="00075CCE" w:rsidRPr="001D008B" w:rsidRDefault="001D008B" w:rsidP="001D008B">
      <w:pPr>
        <w:ind w:firstLine="840"/>
        <w:rPr>
          <w:rStyle w:val="normaltextrun"/>
          <w:rFonts w:ascii="Meiryo UI" w:eastAsia="Meiryo UI" w:hAnsi="Meiryo UI" w:hint="eastAsia"/>
        </w:rPr>
      </w:pPr>
      <w:r>
        <w:rPr>
          <w:rStyle w:val="normaltextrun"/>
          <w:rFonts w:ascii="Meiryo UI" w:eastAsia="Meiryo UI" w:hAnsi="Meiryo UI" w:hint="eastAsia"/>
          <w:szCs w:val="21"/>
        </w:rPr>
        <w:t>の</w:t>
      </w:r>
      <w:r w:rsidR="00075CCE" w:rsidRPr="001D008B">
        <w:rPr>
          <w:rStyle w:val="normaltextrun"/>
          <w:rFonts w:ascii="Meiryo UI" w:eastAsia="Meiryo UI" w:hAnsi="Meiryo UI" w:hint="eastAsia"/>
          <w:szCs w:val="21"/>
        </w:rPr>
        <w:t>新しいデータを追加</w:t>
      </w:r>
      <w:r>
        <w:rPr>
          <w:rStyle w:val="normaltextrun"/>
          <w:rFonts w:ascii="Meiryo UI" w:eastAsia="Meiryo UI" w:hAnsi="Meiryo UI" w:hint="eastAsia"/>
          <w:szCs w:val="21"/>
        </w:rPr>
        <w:t>しました。</w:t>
      </w:r>
    </w:p>
    <w:p w14:paraId="0853DDEF" w14:textId="6830E3AF" w:rsidR="006A68C2" w:rsidRDefault="006A68C2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19476C2A" wp14:editId="3B2FC1DA">
            <wp:extent cx="4706273" cy="1963720"/>
            <wp:effectExtent l="0" t="0" r="5715" b="5080"/>
            <wp:docPr id="5" name="図 5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648" cy="19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96C7" w14:textId="09F420D8" w:rsidR="001D008B" w:rsidRDefault="001D008B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759CBC0F" w14:textId="18E77121" w:rsidR="001D008B" w:rsidRDefault="001D008B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01EBC533" w14:textId="77777777" w:rsidR="001D008B" w:rsidRDefault="001D008B" w:rsidP="006A68C2">
      <w:pPr>
        <w:pStyle w:val="a9"/>
        <w:ind w:leftChars="0"/>
        <w:rPr>
          <w:rStyle w:val="normaltextrun"/>
          <w:rFonts w:ascii="Meiryo UI" w:eastAsia="Meiryo UI" w:hAnsi="Meiryo UI" w:hint="eastAsia"/>
        </w:rPr>
      </w:pPr>
    </w:p>
    <w:p w14:paraId="4A414157" w14:textId="3573AD66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  <w:r>
        <w:rPr>
          <w:rStyle w:val="normaltextrun"/>
          <w:rFonts w:ascii="Meiryo UI" w:eastAsia="Meiryo UI" w:hAnsi="Meiryo UI" w:hint="eastAsia"/>
        </w:rPr>
        <w:t>スプリットシートに</w:t>
      </w:r>
      <w:r w:rsidR="001D008B">
        <w:rPr>
          <w:rStyle w:val="normaltextrun"/>
          <w:rFonts w:ascii="Meiryo UI" w:eastAsia="Meiryo UI" w:hAnsi="Meiryo UI" w:hint="eastAsia"/>
        </w:rPr>
        <w:t>も</w:t>
      </w:r>
      <w:r>
        <w:rPr>
          <w:rStyle w:val="normaltextrun"/>
          <w:rFonts w:ascii="Meiryo UI" w:eastAsia="Meiryo UI" w:hAnsi="Meiryo UI" w:hint="eastAsia"/>
        </w:rPr>
        <w:t>追加したデータが追加されました</w:t>
      </w:r>
      <w:r w:rsidR="001D008B">
        <w:rPr>
          <w:rStyle w:val="normaltextrun"/>
          <w:rFonts w:ascii="Meiryo UI" w:eastAsia="Meiryo UI" w:hAnsi="Meiryo UI" w:hint="eastAsia"/>
        </w:rPr>
        <w:t>。</w:t>
      </w:r>
    </w:p>
    <w:p w14:paraId="31CFE438" w14:textId="7A3FDCF1" w:rsidR="001D008B" w:rsidRDefault="001D008B" w:rsidP="006A68C2">
      <w:pPr>
        <w:pStyle w:val="a9"/>
        <w:ind w:leftChars="0"/>
        <w:rPr>
          <w:rStyle w:val="normaltextrun"/>
          <w:rFonts w:ascii="Meiryo UI" w:eastAsia="Meiryo UI" w:hAnsi="Meiryo UI" w:hint="eastAsia"/>
        </w:rPr>
      </w:pPr>
      <w:r>
        <w:rPr>
          <w:rStyle w:val="normaltextrun"/>
          <w:rFonts w:ascii="Meiryo UI" w:eastAsia="Meiryo UI" w:hAnsi="Meiryo UI" w:hint="eastAsia"/>
        </w:rPr>
        <w:t>一番下です。</w:t>
      </w:r>
    </w:p>
    <w:p w14:paraId="75016576" w14:textId="3A3583ED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72FB0E99" wp14:editId="6785A6EE">
            <wp:extent cx="3116814" cy="2481003"/>
            <wp:effectExtent l="0" t="0" r="0" b="0"/>
            <wp:docPr id="6" name="図 6" descr="グラフィカル ユーザー インターフェイス, アプリケーション, テーブル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アプリケーション, テーブル, Excel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33" cy="24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FC95" w14:textId="1D709FAC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04AA3E2A" w14:textId="121F78F9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5C70A645" w14:textId="68A79FA6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01A48371" w14:textId="1F533B41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5714DEBE" w14:textId="56B1F1DB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03984404" w14:textId="0375FEAF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60B84003" w14:textId="177C9506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216DCA2B" w14:textId="0BF195F0" w:rsidR="00075CCE" w:rsidRDefault="00075CCE" w:rsidP="006A68C2">
      <w:pPr>
        <w:pStyle w:val="a9"/>
        <w:ind w:leftChars="0"/>
        <w:rPr>
          <w:rStyle w:val="normaltextrun"/>
          <w:rFonts w:ascii="Meiryo UI" w:eastAsia="Meiryo UI" w:hAnsi="Meiryo UI"/>
        </w:rPr>
      </w:pPr>
    </w:p>
    <w:p w14:paraId="009CDB3B" w14:textId="1C93066E" w:rsidR="00075CCE" w:rsidRPr="001D008B" w:rsidRDefault="00075CCE" w:rsidP="001D008B">
      <w:pPr>
        <w:rPr>
          <w:rStyle w:val="normaltextrun"/>
          <w:rFonts w:ascii="Meiryo UI" w:eastAsia="Meiryo UI" w:hAnsi="Meiryo UI" w:hint="eastAsia"/>
        </w:rPr>
      </w:pPr>
    </w:p>
    <w:p w14:paraId="0779661C" w14:textId="77777777" w:rsidR="00075CCE" w:rsidRPr="001D008B" w:rsidRDefault="00075CCE" w:rsidP="001D008B">
      <w:pPr>
        <w:rPr>
          <w:rStyle w:val="normaltextrun"/>
          <w:rFonts w:ascii="Meiryo UI" w:eastAsia="Meiryo UI" w:hAnsi="Meiryo UI" w:hint="eastAsia"/>
        </w:rPr>
      </w:pPr>
    </w:p>
    <w:p w14:paraId="722E01BF" w14:textId="034FE387" w:rsidR="00E47BDE" w:rsidRPr="001D008B" w:rsidRDefault="00E47BDE" w:rsidP="00E47BDE">
      <w:pPr>
        <w:pStyle w:val="a9"/>
        <w:numPr>
          <w:ilvl w:val="1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lastRenderedPageBreak/>
        <w:t>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 xml:space="preserve">の実行結果 </w:t>
      </w:r>
      <w:r w:rsidRPr="009B58D6">
        <w:rPr>
          <w:rStyle w:val="normaltextrun"/>
          <w:rFonts w:ascii="Meiryo UI" w:eastAsia="Meiryo UI" w:hAnsi="Meiryo UI"/>
          <w:szCs w:val="21"/>
        </w:rPr>
        <w:t>(</w:t>
      </w:r>
      <w:r w:rsidRPr="009B58D6">
        <w:rPr>
          <w:rStyle w:val="normaltextrun"/>
          <w:rFonts w:ascii="Meiryo UI" w:eastAsia="Meiryo UI" w:hAnsi="Meiryo UI" w:hint="eastAsia"/>
          <w:szCs w:val="21"/>
        </w:rPr>
        <w:t>一部のコンテンツだけをD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>した場合)</w:t>
      </w:r>
    </w:p>
    <w:p w14:paraId="2AD85C14" w14:textId="58F5B626" w:rsidR="001D008B" w:rsidRPr="009B58D6" w:rsidRDefault="001D008B" w:rsidP="001D008B">
      <w:pPr>
        <w:pStyle w:val="a9"/>
        <w:ind w:leftChars="0"/>
        <w:rPr>
          <w:rStyle w:val="normaltextrun"/>
          <w:rFonts w:ascii="Meiryo UI" w:eastAsia="Meiryo UI" w:hAnsi="Meiryo UI" w:hint="eastAsia"/>
        </w:rPr>
      </w:pPr>
      <w:r>
        <w:rPr>
          <w:rStyle w:val="normaltextrun"/>
          <w:rFonts w:ascii="Meiryo UI" w:eastAsia="Meiryo UI" w:hAnsi="Meiryo UI" w:hint="eastAsia"/>
          <w:szCs w:val="21"/>
        </w:rPr>
        <w:t>先ほど追加したデータをDELETEしました。</w:t>
      </w:r>
    </w:p>
    <w:p w14:paraId="6A05ED60" w14:textId="1C36287D" w:rsidR="00E47BDE" w:rsidRDefault="00075CCE" w:rsidP="00075CCE">
      <w:pPr>
        <w:ind w:firstLineChars="350" w:firstLine="735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64BC0FFC" wp14:editId="5E3B8845">
            <wp:extent cx="4778062" cy="1556317"/>
            <wp:effectExtent l="0" t="0" r="0" b="6350"/>
            <wp:docPr id="7" name="図 7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211" cy="15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78C9" w14:textId="59F8A3FA" w:rsidR="00E47BDE" w:rsidRDefault="001D008B" w:rsidP="00E47BDE">
      <w:pPr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DELETEしたのでスプリットシートからも消えています。</w:t>
      </w:r>
    </w:p>
    <w:p w14:paraId="75D662A0" w14:textId="0D353F79" w:rsidR="00E47BDE" w:rsidRDefault="00075CCE" w:rsidP="00075CCE">
      <w:pPr>
        <w:ind w:firstLineChars="400" w:firstLine="840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4ED0B1B0" wp14:editId="07A75A07">
            <wp:extent cx="4108772" cy="2541189"/>
            <wp:effectExtent l="0" t="0" r="0" b="0"/>
            <wp:docPr id="8" name="図 8" descr="グラフィカル ユーザー インターフェイス, アプリケーション, テーブル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アプリケーション, テーブル, Excel&#10;&#10;自動的に生成された説明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67" cy="25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8964" w14:textId="32B78ACF" w:rsidR="00E47BDE" w:rsidRDefault="00E47BDE" w:rsidP="00E47BDE">
      <w:pPr>
        <w:rPr>
          <w:rFonts w:ascii="Meiryo UI" w:eastAsia="Meiryo UI" w:hAnsi="Meiryo UI"/>
        </w:rPr>
      </w:pPr>
    </w:p>
    <w:p w14:paraId="4654EAA2" w14:textId="2EA8B1E9" w:rsidR="001D008B" w:rsidRPr="00E47BDE" w:rsidRDefault="001D008B" w:rsidP="00E47BDE">
      <w:pPr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ab/>
      </w:r>
    </w:p>
    <w:sectPr w:rsidR="001D008B" w:rsidRPr="00E47BDE" w:rsidSect="001B420B">
      <w:footerReference w:type="default" r:id="rId16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08CE" w14:textId="77777777" w:rsidR="002B1FD2" w:rsidRDefault="002B1FD2" w:rsidP="001B420B">
      <w:r>
        <w:separator/>
      </w:r>
    </w:p>
  </w:endnote>
  <w:endnote w:type="continuationSeparator" w:id="0">
    <w:p w14:paraId="348B6780" w14:textId="77777777" w:rsidR="002B1FD2" w:rsidRDefault="002B1FD2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65CDD1BB" w14:textId="77777777">
      <w:trPr>
        <w:jc w:val="right"/>
      </w:trPr>
      <w:tc>
        <w:tcPr>
          <w:tcW w:w="4795" w:type="dxa"/>
          <w:vAlign w:val="center"/>
        </w:tcPr>
        <w:p w14:paraId="45CFFABA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56D28890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23F3CF79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9497" w14:textId="77777777" w:rsidR="002B1FD2" w:rsidRDefault="002B1FD2" w:rsidP="001B420B">
      <w:r>
        <w:rPr>
          <w:rFonts w:hint="eastAsia"/>
        </w:rPr>
        <w:separator/>
      </w:r>
    </w:p>
  </w:footnote>
  <w:footnote w:type="continuationSeparator" w:id="0">
    <w:p w14:paraId="1FC5D2E2" w14:textId="77777777" w:rsidR="002B1FD2" w:rsidRDefault="002B1FD2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63163098">
    <w:abstractNumId w:val="3"/>
    <w:lvlOverride w:ilvl="0">
      <w:startOverride w:val="1"/>
    </w:lvlOverride>
  </w:num>
  <w:num w:numId="2" w16cid:durableId="1902516508">
    <w:abstractNumId w:val="1"/>
  </w:num>
  <w:num w:numId="3" w16cid:durableId="923294175">
    <w:abstractNumId w:val="6"/>
  </w:num>
  <w:num w:numId="4" w16cid:durableId="344678021">
    <w:abstractNumId w:val="10"/>
  </w:num>
  <w:num w:numId="5" w16cid:durableId="271014004">
    <w:abstractNumId w:val="5"/>
    <w:lvlOverride w:ilvl="0">
      <w:startOverride w:val="1"/>
    </w:lvlOverride>
  </w:num>
  <w:num w:numId="6" w16cid:durableId="1649627859">
    <w:abstractNumId w:val="2"/>
  </w:num>
  <w:num w:numId="7" w16cid:durableId="1698313743">
    <w:abstractNumId w:val="7"/>
  </w:num>
  <w:num w:numId="8" w16cid:durableId="1559318012">
    <w:abstractNumId w:val="0"/>
  </w:num>
  <w:num w:numId="9" w16cid:durableId="1401367194">
    <w:abstractNumId w:val="9"/>
  </w:num>
  <w:num w:numId="10" w16cid:durableId="1366175288">
    <w:abstractNumId w:val="4"/>
  </w:num>
  <w:num w:numId="11" w16cid:durableId="2004165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1B"/>
    <w:rsid w:val="00075CCE"/>
    <w:rsid w:val="001B420B"/>
    <w:rsid w:val="001D008B"/>
    <w:rsid w:val="002B1FD2"/>
    <w:rsid w:val="0032641D"/>
    <w:rsid w:val="003C1CB1"/>
    <w:rsid w:val="0059531B"/>
    <w:rsid w:val="006A68C2"/>
    <w:rsid w:val="00734A6C"/>
    <w:rsid w:val="00761522"/>
    <w:rsid w:val="007E0449"/>
    <w:rsid w:val="00834568"/>
    <w:rsid w:val="008C6668"/>
    <w:rsid w:val="008E699E"/>
    <w:rsid w:val="008F76DE"/>
    <w:rsid w:val="00940B95"/>
    <w:rsid w:val="00966840"/>
    <w:rsid w:val="009B58D6"/>
    <w:rsid w:val="009C2EAE"/>
    <w:rsid w:val="009C318E"/>
    <w:rsid w:val="00A52082"/>
    <w:rsid w:val="00A80170"/>
    <w:rsid w:val="00D7261F"/>
    <w:rsid w:val="00DB482F"/>
    <w:rsid w:val="00DE047F"/>
    <w:rsid w:val="00E47BDE"/>
    <w:rsid w:val="00EC05FE"/>
    <w:rsid w:val="00EF6FDD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206FA2"/>
  <w15:chartTrackingRefBased/>
  <w15:docId w15:val="{DA51E52D-5C89-4363-8524-59E27792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ikawa.keitaro\Downloads\API&#23455;&#32722;&#12524;&#12509;&#12540;&#12488;(2)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C:\Users\horikawa.keitaro\Downloads\API実習レポート(2)_テンプレート.dotx</Template>
  <TotalTime>35</TotalTime>
  <Pages>4</Pages>
  <Words>452</Words>
  <Characters>472</Characters>
  <Application>Microsoft Office Word</Application>
  <DocSecurity>0</DocSecurity>
  <Lines>31</Lines>
  <Paragraphs>48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堀川 桂太郎</dc:creator>
  <cp:keywords/>
  <dc:description/>
  <cp:lastModifiedBy>八幡 ありさ　yawata arisa</cp:lastModifiedBy>
  <cp:revision>8</cp:revision>
  <dcterms:created xsi:type="dcterms:W3CDTF">2022-11-21T06:52:00Z</dcterms:created>
  <dcterms:modified xsi:type="dcterms:W3CDTF">2022-12-06T06:52:00Z</dcterms:modified>
</cp:coreProperties>
</file>